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A62" w:rsidRDefault="00832A62" w:rsidP="00832A62">
      <w:pPr>
        <w:pStyle w:val="Title"/>
        <w:jc w:val="center"/>
      </w:pPr>
      <w:r>
        <w:t>Homework 2: Simple Neural Network</w:t>
      </w:r>
    </w:p>
    <w:p w:rsidR="00832A62" w:rsidRPr="00832A62" w:rsidRDefault="00832A62" w:rsidP="00832A62">
      <w:pPr>
        <w:pStyle w:val="Title"/>
        <w:jc w:val="center"/>
        <w:rPr>
          <w:b w:val="0"/>
          <w:bCs/>
          <w:sz w:val="24"/>
          <w:szCs w:val="24"/>
        </w:rPr>
      </w:pPr>
      <w:r w:rsidRPr="00832A62">
        <w:rPr>
          <w:b w:val="0"/>
          <w:bCs/>
          <w:sz w:val="24"/>
          <w:szCs w:val="24"/>
        </w:rPr>
        <w:t xml:space="preserve">Course: </w:t>
      </w:r>
      <w:r w:rsidRPr="00832A62">
        <w:rPr>
          <w:b w:val="0"/>
          <w:bCs/>
          <w:sz w:val="24"/>
          <w:szCs w:val="24"/>
        </w:rPr>
        <w:t>Computational Intelligence and Adversarial Learning</w:t>
      </w:r>
    </w:p>
    <w:p w:rsidR="00832A62" w:rsidRPr="00832A62" w:rsidRDefault="00832A62" w:rsidP="00832A62">
      <w:pPr>
        <w:pStyle w:val="Title"/>
        <w:jc w:val="center"/>
        <w:rPr>
          <w:b w:val="0"/>
          <w:bCs/>
          <w:sz w:val="32"/>
          <w:szCs w:val="32"/>
        </w:rPr>
      </w:pPr>
    </w:p>
    <w:p w:rsidR="00832A62" w:rsidRPr="00832A62" w:rsidRDefault="00832A62" w:rsidP="00832A62">
      <w:pPr>
        <w:pStyle w:val="Title"/>
        <w:jc w:val="center"/>
        <w:rPr>
          <w:b w:val="0"/>
          <w:bCs/>
          <w:sz w:val="24"/>
          <w:szCs w:val="24"/>
        </w:rPr>
      </w:pPr>
      <w:r w:rsidRPr="00832A62">
        <w:rPr>
          <w:b w:val="0"/>
          <w:bCs/>
          <w:sz w:val="24"/>
          <w:szCs w:val="24"/>
        </w:rPr>
        <w:t>Janzaib Masood</w:t>
      </w:r>
    </w:p>
    <w:p w:rsidR="00832A62" w:rsidRPr="00832A62" w:rsidRDefault="00832A62" w:rsidP="00832A62">
      <w:pPr>
        <w:pStyle w:val="Title"/>
        <w:jc w:val="center"/>
        <w:rPr>
          <w:b w:val="0"/>
          <w:bCs/>
          <w:sz w:val="24"/>
          <w:szCs w:val="24"/>
        </w:rPr>
      </w:pPr>
      <w:r w:rsidRPr="00832A62">
        <w:rPr>
          <w:b w:val="0"/>
          <w:bCs/>
          <w:sz w:val="24"/>
          <w:szCs w:val="24"/>
        </w:rPr>
        <w:t>Department of Electrical and Computer Engineering</w:t>
      </w:r>
    </w:p>
    <w:p w:rsidR="00832A62" w:rsidRPr="00832A62" w:rsidRDefault="00832A62" w:rsidP="00832A62">
      <w:pPr>
        <w:pStyle w:val="Title"/>
        <w:jc w:val="center"/>
        <w:rPr>
          <w:b w:val="0"/>
          <w:bCs/>
          <w:sz w:val="24"/>
          <w:szCs w:val="24"/>
        </w:rPr>
      </w:pPr>
      <w:r w:rsidRPr="00832A62">
        <w:rPr>
          <w:b w:val="0"/>
          <w:bCs/>
          <w:sz w:val="24"/>
          <w:szCs w:val="24"/>
        </w:rPr>
        <w:t>Auburn University</w:t>
      </w:r>
    </w:p>
    <w:p w:rsidR="00A03B98" w:rsidRDefault="00A03B98" w:rsidP="00832A6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Code Modification: </w:t>
      </w:r>
    </w:p>
    <w:p w:rsidR="00DC62E2" w:rsidRPr="00A03B98" w:rsidRDefault="00A03B98" w:rsidP="005359A9">
      <w:r>
        <w:t xml:space="preserve">The code for the homework was modified to test a single ‘sigma’ value 30 times. The average of the 30 F1-scores and 30 accuracies was considered for the analysis. The sigma values were tested in the range of </w:t>
      </w:r>
      <w:r w:rsidR="003F23A5">
        <w:t>0.01 to 1.6</w:t>
      </w:r>
      <w:r>
        <w:t>.</w:t>
      </w:r>
      <w:r w:rsidR="00DC62E2">
        <w:t xml:space="preserve"> </w:t>
      </w:r>
      <w:r w:rsidR="005359A9">
        <w:t xml:space="preserve">The figure given below show the </w:t>
      </w:r>
      <w:r w:rsidR="00DC62E2">
        <w:t>relationship found between sigma values and the two metrics.</w:t>
      </w:r>
      <w:r w:rsidR="00DC62E2" w:rsidRPr="00DC62E2">
        <w:rPr>
          <w:noProof/>
        </w:rPr>
        <w:t xml:space="preserve"> </w:t>
      </w:r>
      <w:r w:rsidR="00DC62E2">
        <w:rPr>
          <w:noProof/>
        </w:rPr>
        <w:drawing>
          <wp:inline distT="0" distB="0" distL="0" distR="0" wp14:anchorId="361220F2" wp14:editId="7086A9D2">
            <wp:extent cx="6764937" cy="3067665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30 at 10.05.3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326" cy="308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62" w:rsidRPr="00832A62" w:rsidRDefault="00832A62" w:rsidP="00832A62">
      <w:pPr>
        <w:pStyle w:val="Heading1"/>
        <w:rPr>
          <w:sz w:val="28"/>
          <w:szCs w:val="28"/>
        </w:rPr>
      </w:pPr>
      <w:r w:rsidRPr="00832A62">
        <w:rPr>
          <w:sz w:val="28"/>
          <w:szCs w:val="28"/>
        </w:rPr>
        <w:t>Question 1: Discover a value for ‘sigma’ that maximizes the F1-Score.</w:t>
      </w:r>
    </w:p>
    <w:p w:rsidR="00832A62" w:rsidRDefault="00832A62" w:rsidP="00832A62">
      <w:r>
        <w:t xml:space="preserve">A value of sigma that maximizes the F1-score in my experiment is </w:t>
      </w:r>
      <w:r w:rsidR="00DE4761">
        <w:t>0.</w:t>
      </w:r>
      <w:r w:rsidR="00176FEB">
        <w:t>41</w:t>
      </w:r>
      <w:r>
        <w:t>.</w:t>
      </w:r>
    </w:p>
    <w:p w:rsidR="00832A62" w:rsidRPr="00832A62" w:rsidRDefault="00832A62" w:rsidP="00832A62">
      <w:pPr>
        <w:pStyle w:val="Heading1"/>
        <w:rPr>
          <w:sz w:val="28"/>
          <w:szCs w:val="28"/>
        </w:rPr>
      </w:pPr>
      <w:r w:rsidRPr="00832A62">
        <w:rPr>
          <w:sz w:val="28"/>
          <w:szCs w:val="28"/>
        </w:rPr>
        <w:t xml:space="preserve">Question </w:t>
      </w:r>
      <w:r w:rsidRPr="00832A62">
        <w:rPr>
          <w:sz w:val="28"/>
          <w:szCs w:val="28"/>
        </w:rPr>
        <w:t>2</w:t>
      </w:r>
      <w:r w:rsidRPr="00832A62">
        <w:rPr>
          <w:sz w:val="28"/>
          <w:szCs w:val="28"/>
        </w:rPr>
        <w:t xml:space="preserve">: Discover a value for ‘sigma’ that maximizes the </w:t>
      </w:r>
      <w:r w:rsidRPr="00832A62">
        <w:rPr>
          <w:sz w:val="28"/>
          <w:szCs w:val="28"/>
        </w:rPr>
        <w:t>accuracy</w:t>
      </w:r>
      <w:r w:rsidRPr="00832A62">
        <w:rPr>
          <w:sz w:val="28"/>
          <w:szCs w:val="28"/>
        </w:rPr>
        <w:t>.</w:t>
      </w:r>
    </w:p>
    <w:p w:rsidR="00524388" w:rsidRDefault="00832A62">
      <w:r>
        <w:t>A value of sigma that maximizes the accuracy in my experiment is</w:t>
      </w:r>
      <w:r w:rsidR="00933CF0">
        <w:t xml:space="preserve"> </w:t>
      </w:r>
      <w:r w:rsidR="00B07853">
        <w:t>0.</w:t>
      </w:r>
      <w:r w:rsidR="00176FEB">
        <w:t>35</w:t>
      </w:r>
      <w:r w:rsidR="00933CF0">
        <w:t>.</w:t>
      </w:r>
    </w:p>
    <w:p w:rsidR="00832A62" w:rsidRDefault="00832A62" w:rsidP="00832A62">
      <w:pPr>
        <w:pStyle w:val="Heading1"/>
        <w:rPr>
          <w:sz w:val="28"/>
          <w:szCs w:val="28"/>
        </w:rPr>
      </w:pPr>
      <w:r w:rsidRPr="00832A62">
        <w:rPr>
          <w:sz w:val="28"/>
          <w:szCs w:val="28"/>
        </w:rPr>
        <w:lastRenderedPageBreak/>
        <w:t xml:space="preserve">Question </w:t>
      </w:r>
      <w:r w:rsidRPr="00832A62">
        <w:rPr>
          <w:sz w:val="28"/>
          <w:szCs w:val="28"/>
        </w:rPr>
        <w:t>3</w:t>
      </w:r>
      <w:r w:rsidRPr="00832A62">
        <w:rPr>
          <w:sz w:val="28"/>
          <w:szCs w:val="28"/>
        </w:rPr>
        <w:t xml:space="preserve">: </w:t>
      </w:r>
      <w:r w:rsidRPr="00832A62">
        <w:rPr>
          <w:sz w:val="28"/>
          <w:szCs w:val="28"/>
        </w:rPr>
        <w:t>Are the two values of sigma the same?</w:t>
      </w:r>
    </w:p>
    <w:p w:rsidR="00176FEB" w:rsidRDefault="00994602" w:rsidP="00994602">
      <w:r>
        <w:t xml:space="preserve">The values of sigma that maximize the both efficiency metrics are close </w:t>
      </w:r>
      <w:r w:rsidR="00176FEB">
        <w:t>but not necessarily the same</w:t>
      </w:r>
      <w:r>
        <w:t xml:space="preserve">. </w:t>
      </w:r>
      <w:bookmarkStart w:id="0" w:name="_GoBack"/>
      <w:bookmarkEnd w:id="0"/>
    </w:p>
    <w:p w:rsidR="00994602" w:rsidRPr="00994602" w:rsidRDefault="00994602" w:rsidP="00994602">
      <w:r>
        <w:t xml:space="preserve">I think the F1-score is very close to accuracy </w:t>
      </w:r>
      <w:r w:rsidR="00664BEC">
        <w:t xml:space="preserve">for </w:t>
      </w:r>
      <w:r w:rsidR="00EE65E0">
        <w:t xml:space="preserve">most of the sigma values, </w:t>
      </w:r>
      <w:r>
        <w:t>because the data distribution is even.</w:t>
      </w:r>
    </w:p>
    <w:p w:rsidR="00933CF0" w:rsidRPr="00933CF0" w:rsidRDefault="00933CF0" w:rsidP="00933CF0"/>
    <w:p w:rsidR="00832A62" w:rsidRDefault="00832A62"/>
    <w:p w:rsidR="00524388" w:rsidRDefault="00524388">
      <w:pPr>
        <w:jc w:val="center"/>
      </w:pPr>
    </w:p>
    <w:p w:rsidR="00524388" w:rsidRDefault="00524388"/>
    <w:sectPr w:rsidR="00524388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AE1" w:rsidRDefault="00272AE1">
      <w:pPr>
        <w:spacing w:after="0" w:line="240" w:lineRule="auto"/>
      </w:pPr>
      <w:r>
        <w:separator/>
      </w:r>
    </w:p>
  </w:endnote>
  <w:endnote w:type="continuationSeparator" w:id="0">
    <w:p w:rsidR="00272AE1" w:rsidRDefault="00272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AE1" w:rsidRDefault="00272AE1">
      <w:pPr>
        <w:spacing w:after="0" w:line="240" w:lineRule="auto"/>
      </w:pPr>
      <w:r>
        <w:separator/>
      </w:r>
    </w:p>
  </w:footnote>
  <w:footnote w:type="continuationSeparator" w:id="0">
    <w:p w:rsidR="00272AE1" w:rsidRDefault="00272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62"/>
    <w:rsid w:val="000A66FD"/>
    <w:rsid w:val="00176FEB"/>
    <w:rsid w:val="00272AE1"/>
    <w:rsid w:val="003F23A5"/>
    <w:rsid w:val="003F31CF"/>
    <w:rsid w:val="00524388"/>
    <w:rsid w:val="005359A9"/>
    <w:rsid w:val="005748B0"/>
    <w:rsid w:val="00664BEC"/>
    <w:rsid w:val="007D28D9"/>
    <w:rsid w:val="00832A62"/>
    <w:rsid w:val="00933CF0"/>
    <w:rsid w:val="00994602"/>
    <w:rsid w:val="00A03B98"/>
    <w:rsid w:val="00B07853"/>
    <w:rsid w:val="00BB58E9"/>
    <w:rsid w:val="00DC62E2"/>
    <w:rsid w:val="00DE4761"/>
    <w:rsid w:val="00E73AC0"/>
    <w:rsid w:val="00EE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BF6B2"/>
  <w15:chartTrackingRefBased/>
  <w15:docId w15:val="{F15B81EF-87E3-1F4A-8D85-CAC2EF4D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E65E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5E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zm0144/Library/Containers/com.microsoft.Word/Data/Library/Application%20Support/Microsoft/Office/16.0/DTS/en-US%7b7877220B-AC1A-154A-9C59-06CEB6D0C60A%7d/%7b5F039BE0-2230-7740-B3EB-7E5B87BC2586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4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Janzaib Masood</dc:creator>
  <cp:keywords/>
  <dc:description/>
  <cp:lastModifiedBy>Janzaib Masood</cp:lastModifiedBy>
  <cp:revision>4</cp:revision>
  <cp:lastPrinted>2019-08-31T04:01:00Z</cp:lastPrinted>
  <dcterms:created xsi:type="dcterms:W3CDTF">2019-08-31T04:01:00Z</dcterms:created>
  <dcterms:modified xsi:type="dcterms:W3CDTF">2019-08-31T04:06:00Z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